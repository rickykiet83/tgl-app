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C9FC" w14:textId="4A59F548" w:rsidR="00807843" w:rsidRDefault="00D22D9E">
      <w:pPr>
        <w:pStyle w:val="Heading1"/>
      </w:pPr>
      <w:r>
        <w:t>Customer Dashboard</w:t>
      </w:r>
    </w:p>
    <w:p w14:paraId="1054FE6A" w14:textId="16608256" w:rsidR="00807843" w:rsidRDefault="007A3EDD">
      <w:pPr>
        <w:pStyle w:val="Heading2"/>
      </w:pPr>
      <w:r>
        <w:rPr>
          <w:noProof/>
        </w:rPr>
        <w:drawing>
          <wp:inline distT="0" distB="0" distL="0" distR="0" wp14:anchorId="0F6CCCE5" wp14:editId="5622F6BD">
            <wp:extent cx="5732145" cy="5312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D046" w14:textId="0F66B54B" w:rsidR="007A3EDD" w:rsidRDefault="007A3EDD" w:rsidP="007A3EDD"/>
    <w:p w14:paraId="7245C9FF" w14:textId="109ED487" w:rsidR="007A3EDD" w:rsidRDefault="007A3EDD" w:rsidP="007A3EDD">
      <w:r>
        <w:rPr>
          <w:noProof/>
        </w:rPr>
        <w:lastRenderedPageBreak/>
        <w:drawing>
          <wp:inline distT="0" distB="0" distL="0" distR="0" wp14:anchorId="316F1142" wp14:editId="5E473B7B">
            <wp:extent cx="5732145" cy="4001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FF08" w14:textId="5683B464" w:rsidR="00670424" w:rsidRDefault="00670424" w:rsidP="007A3EDD"/>
    <w:p w14:paraId="7D35AB36" w14:textId="2DC1C4B1" w:rsidR="00E97CFD" w:rsidRDefault="00670424" w:rsidP="007A3EDD">
      <w:r>
        <w:rPr>
          <w:noProof/>
        </w:rPr>
        <w:lastRenderedPageBreak/>
        <w:drawing>
          <wp:inline distT="0" distB="0" distL="0" distR="0" wp14:anchorId="6EBC027A" wp14:editId="55271E87">
            <wp:extent cx="5732145" cy="6348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1C0F" w14:textId="19FC5D0B" w:rsidR="00E97CFD" w:rsidRPr="007A3EDD" w:rsidRDefault="00E97CFD" w:rsidP="007A3EDD">
      <w:r>
        <w:rPr>
          <w:noProof/>
        </w:rPr>
        <w:drawing>
          <wp:inline distT="0" distB="0" distL="0" distR="0" wp14:anchorId="018A3090" wp14:editId="6F79C685">
            <wp:extent cx="2667000" cy="222997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470" cy="2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CFD" w:rsidRPr="007A3EDD">
      <w:footerReference w:type="default" r:id="rId11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05C9F" w14:textId="77777777" w:rsidR="00C518A6" w:rsidRDefault="00C518A6">
      <w:r>
        <w:separator/>
      </w:r>
    </w:p>
    <w:p w14:paraId="5D9E30FA" w14:textId="77777777" w:rsidR="00C518A6" w:rsidRDefault="00C518A6"/>
  </w:endnote>
  <w:endnote w:type="continuationSeparator" w:id="0">
    <w:p w14:paraId="119466AE" w14:textId="77777777" w:rsidR="00C518A6" w:rsidRDefault="00C518A6">
      <w:r>
        <w:continuationSeparator/>
      </w:r>
    </w:p>
    <w:p w14:paraId="0533CAE0" w14:textId="77777777" w:rsidR="00C518A6" w:rsidRDefault="00C518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B50CE9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2BA39" w14:textId="77777777" w:rsidR="00C518A6" w:rsidRDefault="00C518A6">
      <w:r>
        <w:separator/>
      </w:r>
    </w:p>
    <w:p w14:paraId="525EE1B7" w14:textId="77777777" w:rsidR="00C518A6" w:rsidRDefault="00C518A6"/>
  </w:footnote>
  <w:footnote w:type="continuationSeparator" w:id="0">
    <w:p w14:paraId="0C667F32" w14:textId="77777777" w:rsidR="00C518A6" w:rsidRDefault="00C518A6">
      <w:r>
        <w:continuationSeparator/>
      </w:r>
    </w:p>
    <w:p w14:paraId="532A53F7" w14:textId="77777777" w:rsidR="00C518A6" w:rsidRDefault="00C518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9E"/>
    <w:rsid w:val="000916D8"/>
    <w:rsid w:val="000F312B"/>
    <w:rsid w:val="00670424"/>
    <w:rsid w:val="007A3EDD"/>
    <w:rsid w:val="00807843"/>
    <w:rsid w:val="00C518A6"/>
    <w:rsid w:val="00D22D9E"/>
    <w:rsid w:val="00E9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DEDC9"/>
  <w15:chartTrackingRefBased/>
  <w15:docId w15:val="{154D585B-B121-B947-8298-E414C67A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ietpham/Library/Containers/com.microsoft.Word/Data/Library/Application%20Support/Microsoft/Office/16.0/DTS/en-GB%7b19A4A137-2370-D34B-941B-C002561AAB73%7d/%7bDE5563EA-0E4F-4A41-8EFE-3B869A15065A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Kiet Pham</cp:lastModifiedBy>
  <cp:revision>5</cp:revision>
  <dcterms:created xsi:type="dcterms:W3CDTF">2021-10-10T23:44:00Z</dcterms:created>
  <dcterms:modified xsi:type="dcterms:W3CDTF">2021-10-11T00:25:00Z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